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9FB" w:rsidRPr="003845DF" w:rsidRDefault="003845DF" w:rsidP="003845DF">
      <w:pPr>
        <w:pStyle w:val="Lijstalinea"/>
        <w:numPr>
          <w:ilvl w:val="0"/>
          <w:numId w:val="1"/>
        </w:numPr>
        <w:rPr>
          <w:b/>
        </w:rPr>
      </w:pPr>
      <w:r w:rsidRPr="003845DF">
        <w:rPr>
          <w:b/>
        </w:rPr>
        <w:t>Requirements</w:t>
      </w:r>
    </w:p>
    <w:p w:rsidR="003845DF" w:rsidRDefault="003845DF">
      <w:r>
        <w:t>Per requierment aangeven of het een must have of could have of iets dergelijks is..</w:t>
      </w:r>
    </w:p>
    <w:p w:rsidR="003845DF" w:rsidRDefault="003845DF">
      <w:r>
        <w:t>Use-cases in functioneel ontwerp</w:t>
      </w:r>
    </w:p>
    <w:p w:rsidR="003845DF" w:rsidRDefault="003845DF">
      <w:r>
        <w:t>Use-case diagram ook in functioneel ontwerp</w:t>
      </w:r>
    </w:p>
    <w:p w:rsidR="003845DF" w:rsidRDefault="003845DF">
      <w:r>
        <w:t>Wireframe onder de hierboven genoemde items</w:t>
      </w:r>
    </w:p>
    <w:p w:rsidR="003845DF" w:rsidRDefault="003845DF">
      <w:r>
        <w:t>Use-case pre en pro condities (Tabel)</w:t>
      </w:r>
    </w:p>
    <w:p w:rsidR="003845DF" w:rsidRPr="003845DF" w:rsidRDefault="003845DF" w:rsidP="003845DF">
      <w:pPr>
        <w:pStyle w:val="Lijstalinea"/>
        <w:numPr>
          <w:ilvl w:val="0"/>
          <w:numId w:val="1"/>
        </w:numPr>
        <w:rPr>
          <w:b/>
        </w:rPr>
      </w:pPr>
      <w:r w:rsidRPr="003845DF">
        <w:rPr>
          <w:b/>
        </w:rPr>
        <w:t>Technisch ontwerp</w:t>
      </w:r>
      <w:r>
        <w:rPr>
          <w:b/>
        </w:rPr>
        <w:t>(classdiagrams en sequence diagram)</w:t>
      </w:r>
    </w:p>
    <w:p w:rsidR="003845DF" w:rsidRDefault="003845DF">
      <w:r>
        <w:t>Omschrijving framework en klassendiagram boven aan.</w:t>
      </w:r>
    </w:p>
    <w:p w:rsidR="003845DF" w:rsidRDefault="003845DF">
      <w:r>
        <w:t>Wat is framework en wat niet.</w:t>
      </w:r>
    </w:p>
    <w:p w:rsidR="003845DF" w:rsidRDefault="003845DF">
      <w:r>
        <w:t>Sequence diagram</w:t>
      </w:r>
    </w:p>
    <w:p w:rsidR="003845DF" w:rsidRDefault="003845DF">
      <w:r>
        <w:t xml:space="preserve">Klassendiagram </w:t>
      </w:r>
      <w:r>
        <w:sym w:font="Wingdings" w:char="F0E0"/>
      </w:r>
      <w:r>
        <w:t xml:space="preserve"> Klassen maken in eclipse, met constructors en overerving.</w:t>
      </w:r>
    </w:p>
    <w:p w:rsidR="003845DF" w:rsidRDefault="003845DF">
      <w:r>
        <w:t>ModEl..</w:t>
      </w:r>
    </w:p>
    <w:p w:rsidR="003845DF" w:rsidRDefault="003845DF">
      <w:r>
        <w:t xml:space="preserve">Framework </w:t>
      </w:r>
      <w:r>
        <w:sym w:font="Wingdings" w:char="F0E0"/>
      </w:r>
      <w:r>
        <w:t xml:space="preserve"> starten </w:t>
      </w:r>
      <w:r>
        <w:sym w:font="Wingdings" w:char="F0E0"/>
      </w:r>
      <w:r>
        <w:t xml:space="preserve"> GUI (Login &amp;port) </w:t>
      </w:r>
      <w:r>
        <w:sym w:font="Wingdings" w:char="F0E0"/>
      </w:r>
      <w:r>
        <w:t xml:space="preserve"> </w:t>
      </w:r>
    </w:p>
    <w:p w:rsidR="003845DF" w:rsidRDefault="003845DF"/>
    <w:p w:rsidR="003845DF" w:rsidRDefault="003845DF"/>
    <w:p w:rsidR="003845DF" w:rsidRPr="003845DF" w:rsidRDefault="003845DF"/>
    <w:sectPr w:rsidR="003845DF" w:rsidRPr="003845DF" w:rsidSect="00A10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2BB" w:rsidRDefault="001B62BB" w:rsidP="003845DF">
      <w:pPr>
        <w:spacing w:after="0" w:line="240" w:lineRule="auto"/>
      </w:pPr>
      <w:r>
        <w:separator/>
      </w:r>
    </w:p>
  </w:endnote>
  <w:endnote w:type="continuationSeparator" w:id="1">
    <w:p w:rsidR="001B62BB" w:rsidRDefault="001B62BB" w:rsidP="0038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2BB" w:rsidRDefault="001B62BB" w:rsidP="003845DF">
      <w:pPr>
        <w:spacing w:after="0" w:line="240" w:lineRule="auto"/>
      </w:pPr>
      <w:r>
        <w:separator/>
      </w:r>
    </w:p>
  </w:footnote>
  <w:footnote w:type="continuationSeparator" w:id="1">
    <w:p w:rsidR="001B62BB" w:rsidRDefault="001B62BB" w:rsidP="00384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54A1A"/>
    <w:multiLevelType w:val="hybridMultilevel"/>
    <w:tmpl w:val="DA1271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5DF"/>
    <w:rsid w:val="001B62BB"/>
    <w:rsid w:val="001F11A0"/>
    <w:rsid w:val="003845DF"/>
    <w:rsid w:val="00A1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109F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38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845DF"/>
  </w:style>
  <w:style w:type="paragraph" w:styleId="Voettekst">
    <w:name w:val="footer"/>
    <w:basedOn w:val="Standaard"/>
    <w:link w:val="VoettekstChar"/>
    <w:uiPriority w:val="99"/>
    <w:semiHidden/>
    <w:unhideWhenUsed/>
    <w:rsid w:val="0038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845DF"/>
  </w:style>
  <w:style w:type="paragraph" w:styleId="Lijstalinea">
    <w:name w:val="List Paragraph"/>
    <w:basedOn w:val="Standaard"/>
    <w:uiPriority w:val="34"/>
    <w:qFormat/>
    <w:rsid w:val="00384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2015-03-31T11:41:00Z</dcterms:created>
  <dcterms:modified xsi:type="dcterms:W3CDTF">2015-03-31T11:57:00Z</dcterms:modified>
</cp:coreProperties>
</file>