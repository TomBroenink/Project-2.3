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E6287B">
        <w:tc>
          <w:tcPr>
            <w:tcW w:w="4531" w:type="dxa"/>
          </w:tcPr>
          <w:p w:rsidR="00E6287B" w:rsidRDefault="00E6287B">
            <w:r>
              <w:t>Item</w:t>
            </w:r>
          </w:p>
        </w:tc>
        <w:tc>
          <w:tcPr>
            <w:tcW w:w="4531" w:type="dxa"/>
          </w:tcPr>
          <w:p w:rsidR="00E6287B" w:rsidRDefault="00E6287B">
            <w:r>
              <w:t>Toelichting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Nummer</w:t>
            </w:r>
          </w:p>
        </w:tc>
        <w:tc>
          <w:tcPr>
            <w:tcW w:w="4531" w:type="dxa"/>
          </w:tcPr>
          <w:p w:rsidR="00E6287B" w:rsidRDefault="00E6287B">
            <w:r>
              <w:t>1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Naam</w:t>
            </w:r>
          </w:p>
        </w:tc>
        <w:tc>
          <w:tcPr>
            <w:tcW w:w="4531" w:type="dxa"/>
          </w:tcPr>
          <w:p w:rsidR="00E6287B" w:rsidRDefault="00E6287B" w:rsidP="00906B50">
            <w:r>
              <w:t xml:space="preserve">Game server </w:t>
            </w:r>
            <w:r w:rsidR="00906B50">
              <w:t>starten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Samenvatting</w:t>
            </w:r>
          </w:p>
        </w:tc>
        <w:tc>
          <w:tcPr>
            <w:tcW w:w="4531" w:type="dxa"/>
          </w:tcPr>
          <w:p w:rsidR="00E6287B" w:rsidRDefault="00E6287B">
            <w:r>
              <w:t>De game server wordt door de server opgestart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Stakeholders</w:t>
            </w:r>
          </w:p>
        </w:tc>
        <w:tc>
          <w:tcPr>
            <w:tcW w:w="4531" w:type="dxa"/>
          </w:tcPr>
          <w:p w:rsidR="00E6287B" w:rsidRDefault="00E6287B">
            <w:r>
              <w:t>Server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Actoren</w:t>
            </w:r>
          </w:p>
        </w:tc>
        <w:tc>
          <w:tcPr>
            <w:tcW w:w="4531" w:type="dxa"/>
          </w:tcPr>
          <w:p w:rsidR="00E6287B" w:rsidRDefault="00E6287B">
            <w:r>
              <w:t>Server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Aannamen</w:t>
            </w:r>
          </w:p>
        </w:tc>
        <w:tc>
          <w:tcPr>
            <w:tcW w:w="4531" w:type="dxa"/>
          </w:tcPr>
          <w:p w:rsidR="00E6287B" w:rsidRDefault="00E6287B">
            <w:r>
              <w:t>De game server staat uit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Resultaat</w:t>
            </w:r>
          </w:p>
        </w:tc>
        <w:tc>
          <w:tcPr>
            <w:tcW w:w="4531" w:type="dxa"/>
          </w:tcPr>
          <w:p w:rsidR="00E6287B" w:rsidRDefault="00E6287B">
            <w:r>
              <w:t>De game server is opgestart</w:t>
            </w: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pPr>
              <w:pStyle w:val="Lijstalinea"/>
              <w:numPr>
                <w:ilvl w:val="0"/>
                <w:numId w:val="1"/>
              </w:numPr>
            </w:pPr>
            <w:r>
              <w:t>Game server wordt opgestart</w:t>
            </w:r>
          </w:p>
          <w:p w:rsidR="00BD1AEE" w:rsidRDefault="00BD1AEE" w:rsidP="00E6287B">
            <w:pPr>
              <w:pStyle w:val="Lijstalinea"/>
              <w:numPr>
                <w:ilvl w:val="0"/>
                <w:numId w:val="1"/>
              </w:numPr>
            </w:pPr>
          </w:p>
        </w:tc>
      </w:tr>
      <w:tr w:rsidR="00E6287B" w:rsidTr="00E6287B">
        <w:tc>
          <w:tcPr>
            <w:tcW w:w="4531" w:type="dxa"/>
          </w:tcPr>
          <w:p w:rsidR="00E6287B" w:rsidRDefault="00E6287B">
            <w:r>
              <w:t>Uitzondering</w:t>
            </w:r>
          </w:p>
        </w:tc>
        <w:tc>
          <w:tcPr>
            <w:tcW w:w="4531" w:type="dxa"/>
          </w:tcPr>
          <w:p w:rsidR="00E6287B" w:rsidRDefault="00E6287B">
            <w:r>
              <w:t>-</w:t>
            </w:r>
          </w:p>
        </w:tc>
      </w:tr>
    </w:tbl>
    <w:p w:rsidR="00B044C7" w:rsidRDefault="00B044C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446373">
        <w:tc>
          <w:tcPr>
            <w:tcW w:w="4531" w:type="dxa"/>
          </w:tcPr>
          <w:p w:rsidR="00E6287B" w:rsidRDefault="00E6287B" w:rsidP="00446373">
            <w:r>
              <w:t>Item</w:t>
            </w:r>
          </w:p>
        </w:tc>
        <w:tc>
          <w:tcPr>
            <w:tcW w:w="4531" w:type="dxa"/>
          </w:tcPr>
          <w:p w:rsidR="00E6287B" w:rsidRDefault="00E6287B" w:rsidP="00446373">
            <w:r>
              <w:t>Toelichting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Nummer</w:t>
            </w:r>
          </w:p>
        </w:tc>
        <w:tc>
          <w:tcPr>
            <w:tcW w:w="4531" w:type="dxa"/>
          </w:tcPr>
          <w:p w:rsidR="00E6287B" w:rsidRDefault="00E6287B" w:rsidP="00446373">
            <w:r>
              <w:t>2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Naam</w:t>
            </w:r>
          </w:p>
        </w:tc>
        <w:tc>
          <w:tcPr>
            <w:tcW w:w="4531" w:type="dxa"/>
          </w:tcPr>
          <w:p w:rsidR="00E6287B" w:rsidRDefault="00E6287B" w:rsidP="00446373">
            <w:r>
              <w:t>Inloggen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Samenvatting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logt in op de game server</w:t>
            </w:r>
            <w:r w:rsidR="00906B50">
              <w:t>, de Server zorgt ervoor dat de speler vervolgens in de lobby komt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Stakeholders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</w:t>
            </w:r>
            <w:r w:rsidR="00906B50">
              <w:t>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Actoren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</w:t>
            </w:r>
            <w:r w:rsidR="00906B50">
              <w:t>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Aannamen</w:t>
            </w:r>
          </w:p>
        </w:tc>
        <w:tc>
          <w:tcPr>
            <w:tcW w:w="4531" w:type="dxa"/>
          </w:tcPr>
          <w:p w:rsidR="00E6287B" w:rsidRDefault="00E6287B" w:rsidP="00446373">
            <w:r>
              <w:t>De game server is opgestart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Resultaat</w:t>
            </w:r>
          </w:p>
        </w:tc>
        <w:tc>
          <w:tcPr>
            <w:tcW w:w="4531" w:type="dxa"/>
          </w:tcPr>
          <w:p w:rsidR="00E6287B" w:rsidRDefault="00E6287B" w:rsidP="00446373">
            <w:r>
              <w:t>De speler komt terecht in de lobby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 logt in met naam en IP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Uitzondering</w:t>
            </w:r>
          </w:p>
        </w:tc>
        <w:tc>
          <w:tcPr>
            <w:tcW w:w="4531" w:type="dxa"/>
          </w:tcPr>
          <w:p w:rsidR="00E6287B" w:rsidRDefault="00E6287B" w:rsidP="00446373"/>
        </w:tc>
      </w:tr>
    </w:tbl>
    <w:p w:rsidR="00E6287B" w:rsidRDefault="00E6287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287B" w:rsidTr="00446373">
        <w:tc>
          <w:tcPr>
            <w:tcW w:w="4531" w:type="dxa"/>
          </w:tcPr>
          <w:p w:rsidR="00E6287B" w:rsidRDefault="00E6287B" w:rsidP="00446373">
            <w:r>
              <w:t>Item</w:t>
            </w:r>
          </w:p>
        </w:tc>
        <w:tc>
          <w:tcPr>
            <w:tcW w:w="4531" w:type="dxa"/>
          </w:tcPr>
          <w:p w:rsidR="00E6287B" w:rsidRDefault="00E6287B" w:rsidP="00446373">
            <w:r>
              <w:t>Toelichting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Nummer</w:t>
            </w:r>
          </w:p>
        </w:tc>
        <w:tc>
          <w:tcPr>
            <w:tcW w:w="4531" w:type="dxa"/>
          </w:tcPr>
          <w:p w:rsidR="00E6287B" w:rsidRDefault="00E6287B" w:rsidP="00446373">
            <w:r>
              <w:t>3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Naam</w:t>
            </w:r>
          </w:p>
        </w:tc>
        <w:tc>
          <w:tcPr>
            <w:tcW w:w="4531" w:type="dxa"/>
          </w:tcPr>
          <w:p w:rsidR="00E6287B" w:rsidRDefault="00E6287B" w:rsidP="00446373">
            <w:r>
              <w:t>Spel aanmaken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Samenvatting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maakt een spel aan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Stakeholders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Actoren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Speler, Server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Aannamen</w:t>
            </w:r>
          </w:p>
        </w:tc>
        <w:tc>
          <w:tcPr>
            <w:tcW w:w="4531" w:type="dxa"/>
          </w:tcPr>
          <w:p w:rsidR="00E6287B" w:rsidRDefault="00E6287B" w:rsidP="00446373">
            <w:r>
              <w:t>Speler is ingelogd in de lobby en heeft niet al een spel gestart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Resultaat</w:t>
            </w:r>
          </w:p>
        </w:tc>
        <w:tc>
          <w:tcPr>
            <w:tcW w:w="4531" w:type="dxa"/>
          </w:tcPr>
          <w:p w:rsidR="00E6287B" w:rsidRDefault="00E6287B" w:rsidP="00446373"/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Beschrijving</w:t>
            </w:r>
          </w:p>
        </w:tc>
        <w:tc>
          <w:tcPr>
            <w:tcW w:w="4531" w:type="dxa"/>
          </w:tcPr>
          <w:p w:rsidR="00E6287B" w:rsidRDefault="00E6287B" w:rsidP="00E6287B">
            <w:r>
              <w:t>Speler klikt op nieuw spel</w:t>
            </w:r>
          </w:p>
          <w:p w:rsidR="00E6287B" w:rsidRDefault="00E6287B" w:rsidP="00E6287B">
            <w:r>
              <w:t>Server controleert of speler niet al een spel heeft aangemaakt</w:t>
            </w:r>
          </w:p>
          <w:p w:rsidR="00E6287B" w:rsidRDefault="00E6287B" w:rsidP="00E6287B">
            <w:r>
              <w:t>Speler selecteert welk spel</w:t>
            </w:r>
          </w:p>
          <w:p w:rsidR="00E6287B" w:rsidRDefault="00E6287B" w:rsidP="00E6287B">
            <w:r>
              <w:t>Speler selecteert wie er spelen</w:t>
            </w:r>
          </w:p>
          <w:p w:rsidR="00E6287B" w:rsidRDefault="00E6287B" w:rsidP="00E6287B">
            <w:r>
              <w:t>Spel start</w:t>
            </w:r>
          </w:p>
        </w:tc>
      </w:tr>
      <w:tr w:rsidR="00E6287B" w:rsidTr="00446373">
        <w:tc>
          <w:tcPr>
            <w:tcW w:w="4531" w:type="dxa"/>
          </w:tcPr>
          <w:p w:rsidR="00E6287B" w:rsidRDefault="00E6287B" w:rsidP="00446373">
            <w:r>
              <w:t>Uitzondering</w:t>
            </w:r>
          </w:p>
        </w:tc>
        <w:tc>
          <w:tcPr>
            <w:tcW w:w="4531" w:type="dxa"/>
          </w:tcPr>
          <w:p w:rsidR="00E6287B" w:rsidRDefault="00BD1AEE" w:rsidP="00446373">
            <w:r>
              <w:t>Als er al een spel gestart is kan de speler niet nog een spel starten</w:t>
            </w:r>
          </w:p>
        </w:tc>
      </w:tr>
    </w:tbl>
    <w:p w:rsidR="00E6287B" w:rsidRDefault="00E6287B"/>
    <w:p w:rsidR="00BD1AEE" w:rsidRDefault="00BD1AEE"/>
    <w:p w:rsidR="00BD1AEE" w:rsidRDefault="00BD1AEE"/>
    <w:p w:rsidR="00BD1AEE" w:rsidRDefault="00BD1AEE"/>
    <w:p w:rsidR="00BD1AEE" w:rsidRDefault="00BD1AEE"/>
    <w:p w:rsidR="00BD1AEE" w:rsidRDefault="00BD1AE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AEE" w:rsidTr="00446373">
        <w:tc>
          <w:tcPr>
            <w:tcW w:w="4531" w:type="dxa"/>
          </w:tcPr>
          <w:p w:rsidR="00BD1AEE" w:rsidRDefault="00BD1AEE" w:rsidP="00446373">
            <w:r>
              <w:t>Item</w:t>
            </w:r>
          </w:p>
        </w:tc>
        <w:tc>
          <w:tcPr>
            <w:tcW w:w="4531" w:type="dxa"/>
          </w:tcPr>
          <w:p w:rsidR="00BD1AEE" w:rsidRDefault="00BD1AEE" w:rsidP="00446373">
            <w:r>
              <w:t>Toelichting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Nummer</w:t>
            </w:r>
          </w:p>
        </w:tc>
        <w:tc>
          <w:tcPr>
            <w:tcW w:w="4531" w:type="dxa"/>
          </w:tcPr>
          <w:p w:rsidR="00BD1AEE" w:rsidRDefault="00BD1AEE" w:rsidP="00446373">
            <w:r>
              <w:t>4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Naam</w:t>
            </w:r>
          </w:p>
        </w:tc>
        <w:tc>
          <w:tcPr>
            <w:tcW w:w="4531" w:type="dxa"/>
          </w:tcPr>
          <w:p w:rsidR="00BD1AEE" w:rsidRDefault="00BD1AEE" w:rsidP="00446373">
            <w:r>
              <w:t>Zet doen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Samenvatting</w:t>
            </w:r>
          </w:p>
        </w:tc>
        <w:tc>
          <w:tcPr>
            <w:tcW w:w="4531" w:type="dxa"/>
          </w:tcPr>
          <w:p w:rsidR="00BD1AEE" w:rsidRDefault="00BD1AEE" w:rsidP="00446373">
            <w:r>
              <w:t>De speler of de computer doen een zet, de server controleert of de zet legaal is, een winnende zet is of dat de andere speler aan de beurt is</w:t>
            </w:r>
            <w:r w:rsidR="00906B50">
              <w:t>, de server controleert tevens op de bedenktijd die 10 seconden bedraagt om een zet te doen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Stakeholders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Speler, Computer, 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Actoren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Speler, Computer, 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Aannamen</w:t>
            </w:r>
          </w:p>
        </w:tc>
        <w:tc>
          <w:tcPr>
            <w:tcW w:w="4531" w:type="dxa"/>
          </w:tcPr>
          <w:p w:rsidR="00BD1AEE" w:rsidRDefault="00BD1AEE" w:rsidP="00446373">
            <w:r>
              <w:t xml:space="preserve">De game server is opgestart en de speler heeft een spel aangemaakt (speler </w:t>
            </w:r>
            <w:proofErr w:type="spellStart"/>
            <w:proofErr w:type="gramStart"/>
            <w:r>
              <w:t>vs</w:t>
            </w:r>
            <w:proofErr w:type="spellEnd"/>
            <w:proofErr w:type="gramEnd"/>
            <w:r>
              <w:t xml:space="preserve"> speler, speler </w:t>
            </w:r>
            <w:proofErr w:type="spellStart"/>
            <w:r>
              <w:t>vs</w:t>
            </w:r>
            <w:proofErr w:type="spellEnd"/>
            <w:r>
              <w:t xml:space="preserve"> computer, computer </w:t>
            </w:r>
            <w:proofErr w:type="spellStart"/>
            <w:r>
              <w:t>vs</w:t>
            </w:r>
            <w:proofErr w:type="spellEnd"/>
            <w:r>
              <w:t xml:space="preserve"> computer)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Resultaat</w:t>
            </w:r>
          </w:p>
        </w:tc>
        <w:tc>
          <w:tcPr>
            <w:tcW w:w="4531" w:type="dxa"/>
          </w:tcPr>
          <w:p w:rsidR="00BD1AEE" w:rsidRDefault="00BD1AEE" w:rsidP="00446373">
            <w:r>
              <w:t>Gewonnen door speler/computer aan zet of andere speler/computer aan de beurt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Beschrijving</w:t>
            </w:r>
          </w:p>
        </w:tc>
        <w:tc>
          <w:tcPr>
            <w:tcW w:w="4531" w:type="dxa"/>
          </w:tcPr>
          <w:p w:rsidR="00BD1AEE" w:rsidRDefault="00BD1AEE" w:rsidP="00446373">
            <w:r>
              <w:t>Speler/computer doet een zet, server controleert of de zet kan, als dat zo is kijken of speler/computer heeft gewonnen, anders andere speler/computer aan de beurt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Uitzondering</w:t>
            </w:r>
          </w:p>
        </w:tc>
        <w:tc>
          <w:tcPr>
            <w:tcW w:w="4531" w:type="dxa"/>
          </w:tcPr>
          <w:p w:rsidR="00BD1AEE" w:rsidRDefault="00BD1AEE" w:rsidP="00446373">
            <w:r>
              <w:t>Bij een winnende ze heeft speler gewonnen en stopt het spel</w:t>
            </w:r>
          </w:p>
        </w:tc>
      </w:tr>
    </w:tbl>
    <w:p w:rsidR="00BD1AEE" w:rsidRDefault="00BD1AE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AEE" w:rsidTr="00446373">
        <w:tc>
          <w:tcPr>
            <w:tcW w:w="4531" w:type="dxa"/>
          </w:tcPr>
          <w:p w:rsidR="00BD1AEE" w:rsidRDefault="00BD1AEE" w:rsidP="00446373">
            <w:r>
              <w:t>Item</w:t>
            </w:r>
          </w:p>
        </w:tc>
        <w:tc>
          <w:tcPr>
            <w:tcW w:w="4531" w:type="dxa"/>
          </w:tcPr>
          <w:p w:rsidR="00BD1AEE" w:rsidRDefault="00BD1AEE" w:rsidP="00446373">
            <w:r>
              <w:t>Toelichting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Nummer</w:t>
            </w:r>
          </w:p>
        </w:tc>
        <w:tc>
          <w:tcPr>
            <w:tcW w:w="4531" w:type="dxa"/>
          </w:tcPr>
          <w:p w:rsidR="00BD1AEE" w:rsidRDefault="00BD1AEE" w:rsidP="00446373">
            <w:r>
              <w:t>5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Naam</w:t>
            </w:r>
          </w:p>
        </w:tc>
        <w:tc>
          <w:tcPr>
            <w:tcW w:w="4531" w:type="dxa"/>
          </w:tcPr>
          <w:p w:rsidR="00BD1AEE" w:rsidRDefault="000F7D50" w:rsidP="00446373">
            <w:r>
              <w:t>Zet controleren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Samenvatting</w:t>
            </w:r>
          </w:p>
        </w:tc>
        <w:tc>
          <w:tcPr>
            <w:tcW w:w="4531" w:type="dxa"/>
          </w:tcPr>
          <w:p w:rsidR="00BD1AEE" w:rsidRDefault="000F7D50" w:rsidP="00446373">
            <w:r>
              <w:t>Server controleert of de zet die gedaan wordt mag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Stakeholders</w:t>
            </w:r>
          </w:p>
        </w:tc>
        <w:tc>
          <w:tcPr>
            <w:tcW w:w="4531" w:type="dxa"/>
          </w:tcPr>
          <w:p w:rsidR="00BD1AEE" w:rsidRDefault="000F7D50" w:rsidP="00446373">
            <w:r>
              <w:t>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Actoren</w:t>
            </w:r>
          </w:p>
        </w:tc>
        <w:tc>
          <w:tcPr>
            <w:tcW w:w="4531" w:type="dxa"/>
          </w:tcPr>
          <w:p w:rsidR="00BD1AEE" w:rsidRDefault="000F7D50" w:rsidP="00446373">
            <w:r>
              <w:t>Server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Aannamen</w:t>
            </w:r>
          </w:p>
        </w:tc>
        <w:tc>
          <w:tcPr>
            <w:tcW w:w="4531" w:type="dxa"/>
          </w:tcPr>
          <w:p w:rsidR="00BD1AEE" w:rsidRDefault="000F7D50" w:rsidP="00446373">
            <w:r>
              <w:t>Er is een zet gedaan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Resultaat</w:t>
            </w:r>
          </w:p>
        </w:tc>
        <w:tc>
          <w:tcPr>
            <w:tcW w:w="4531" w:type="dxa"/>
          </w:tcPr>
          <w:p w:rsidR="00BD1AEE" w:rsidRDefault="000F7D50" w:rsidP="00446373">
            <w:r>
              <w:t>Zet wordt goed gekeurd of afgekeurd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Beschrijving</w:t>
            </w:r>
          </w:p>
        </w:tc>
        <w:tc>
          <w:tcPr>
            <w:tcW w:w="4531" w:type="dxa"/>
          </w:tcPr>
          <w:p w:rsidR="00BD1AEE" w:rsidRDefault="000F7D50" w:rsidP="00446373">
            <w:r>
              <w:t>Als zet goed is ga je verder, zet fout geef melding en laat zet opnieuw doen</w:t>
            </w:r>
          </w:p>
        </w:tc>
      </w:tr>
      <w:tr w:rsidR="00BD1AEE" w:rsidTr="00446373">
        <w:tc>
          <w:tcPr>
            <w:tcW w:w="4531" w:type="dxa"/>
          </w:tcPr>
          <w:p w:rsidR="00BD1AEE" w:rsidRDefault="00BD1AEE" w:rsidP="00446373">
            <w:r>
              <w:t>Uitzondering</w:t>
            </w:r>
          </w:p>
        </w:tc>
        <w:tc>
          <w:tcPr>
            <w:tcW w:w="4531" w:type="dxa"/>
          </w:tcPr>
          <w:p w:rsidR="00BD1AEE" w:rsidRDefault="00BD1AEE" w:rsidP="00446373"/>
        </w:tc>
      </w:tr>
    </w:tbl>
    <w:p w:rsidR="000F7D50" w:rsidRDefault="000F7D50"/>
    <w:p w:rsidR="000F7D50" w:rsidRDefault="000F7D50"/>
    <w:p w:rsidR="000F7D50" w:rsidRDefault="000F7D50"/>
    <w:p w:rsidR="000F7D50" w:rsidRDefault="000F7D50"/>
    <w:p w:rsidR="000F7D50" w:rsidRDefault="000F7D50"/>
    <w:p w:rsidR="000F7D50" w:rsidRDefault="000F7D50"/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D50" w:rsidTr="00A91767">
        <w:tc>
          <w:tcPr>
            <w:tcW w:w="4531" w:type="dxa"/>
          </w:tcPr>
          <w:p w:rsidR="000F7D50" w:rsidRDefault="000F7D50" w:rsidP="00A91767">
            <w:r>
              <w:lastRenderedPageBreak/>
              <w:t>Item</w:t>
            </w:r>
          </w:p>
        </w:tc>
        <w:tc>
          <w:tcPr>
            <w:tcW w:w="4531" w:type="dxa"/>
          </w:tcPr>
          <w:p w:rsidR="000F7D50" w:rsidRDefault="000F7D50" w:rsidP="00A91767">
            <w:r>
              <w:t>Toelichting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Nummer</w:t>
            </w:r>
          </w:p>
        </w:tc>
        <w:tc>
          <w:tcPr>
            <w:tcW w:w="4531" w:type="dxa"/>
          </w:tcPr>
          <w:p w:rsidR="000F7D50" w:rsidRDefault="000F7D50" w:rsidP="00A91767">
            <w:r>
              <w:t>6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Naam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uitdagen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Samenvatting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1 daagt speler 2 uit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Stakeholders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Actoren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Aannamen</w:t>
            </w:r>
          </w:p>
        </w:tc>
        <w:tc>
          <w:tcPr>
            <w:tcW w:w="4531" w:type="dxa"/>
          </w:tcPr>
          <w:p w:rsidR="000F7D50" w:rsidRDefault="000F7D50" w:rsidP="00A91767">
            <w:r>
              <w:t>Er zijn minstens 2 spelers in de lobby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Resultaat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2 krijgt een uitdaging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Beschrijving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1 stuurt uitdaging, speler 2 kan accepteren of weigeren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Uitzondering</w:t>
            </w:r>
          </w:p>
        </w:tc>
        <w:tc>
          <w:tcPr>
            <w:tcW w:w="4531" w:type="dxa"/>
          </w:tcPr>
          <w:p w:rsidR="000F7D50" w:rsidRDefault="000F7D50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D50" w:rsidTr="00A91767">
        <w:tc>
          <w:tcPr>
            <w:tcW w:w="4531" w:type="dxa"/>
          </w:tcPr>
          <w:p w:rsidR="000F7D50" w:rsidRDefault="000F7D50" w:rsidP="00A91767">
            <w:r>
              <w:t>Item</w:t>
            </w:r>
          </w:p>
        </w:tc>
        <w:tc>
          <w:tcPr>
            <w:tcW w:w="4531" w:type="dxa"/>
          </w:tcPr>
          <w:p w:rsidR="000F7D50" w:rsidRDefault="000F7D50" w:rsidP="00A91767">
            <w:r>
              <w:t>Toelichting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Nummer</w:t>
            </w:r>
          </w:p>
        </w:tc>
        <w:tc>
          <w:tcPr>
            <w:tcW w:w="4531" w:type="dxa"/>
          </w:tcPr>
          <w:p w:rsidR="000F7D50" w:rsidRDefault="000F7D50" w:rsidP="00A91767">
            <w:r>
              <w:t>7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Naam</w:t>
            </w:r>
          </w:p>
        </w:tc>
        <w:tc>
          <w:tcPr>
            <w:tcW w:w="4531" w:type="dxa"/>
          </w:tcPr>
          <w:p w:rsidR="000F7D50" w:rsidRDefault="000F7D50" w:rsidP="00A91767">
            <w:r>
              <w:t>Uitdaging ontvangen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Samenvatting</w:t>
            </w:r>
          </w:p>
        </w:tc>
        <w:tc>
          <w:tcPr>
            <w:tcW w:w="4531" w:type="dxa"/>
          </w:tcPr>
          <w:p w:rsidR="000F7D50" w:rsidRDefault="00627DF9" w:rsidP="00A91767">
            <w:r>
              <w:t>Speler 2 ontvangt uit</w:t>
            </w:r>
            <w:r w:rsidR="000F7D50">
              <w:t>daging van Speler 1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Stakeholders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Actoren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Aannamen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2 is in de lobby om een uitdaging te ontvangen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Resultaat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2 krijgt de optie om te accepteren of te weigeren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Beschrijving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2 krijgt een scherm te zien om de uitdaging te accepteren of te weigeren, bij accepteren start het spel bij weigering gebeurt er niks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Uitzondering</w:t>
            </w:r>
          </w:p>
        </w:tc>
        <w:tc>
          <w:tcPr>
            <w:tcW w:w="4531" w:type="dxa"/>
          </w:tcPr>
          <w:p w:rsidR="000F7D50" w:rsidRDefault="000F7D50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D50" w:rsidTr="00A91767">
        <w:tc>
          <w:tcPr>
            <w:tcW w:w="4531" w:type="dxa"/>
          </w:tcPr>
          <w:p w:rsidR="000F7D50" w:rsidRDefault="000F7D50" w:rsidP="00A91767">
            <w:r>
              <w:t>Item</w:t>
            </w:r>
          </w:p>
        </w:tc>
        <w:tc>
          <w:tcPr>
            <w:tcW w:w="4531" w:type="dxa"/>
          </w:tcPr>
          <w:p w:rsidR="000F7D50" w:rsidRDefault="000F7D50" w:rsidP="00A91767">
            <w:r>
              <w:t>Toelichting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Nummer</w:t>
            </w:r>
          </w:p>
        </w:tc>
        <w:tc>
          <w:tcPr>
            <w:tcW w:w="4531" w:type="dxa"/>
          </w:tcPr>
          <w:p w:rsidR="000F7D50" w:rsidRDefault="000F7D50" w:rsidP="00A91767">
            <w:r>
              <w:t>8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Naam</w:t>
            </w:r>
          </w:p>
        </w:tc>
        <w:tc>
          <w:tcPr>
            <w:tcW w:w="4531" w:type="dxa"/>
          </w:tcPr>
          <w:p w:rsidR="000F7D50" w:rsidRDefault="000F7D50" w:rsidP="00A91767">
            <w:r>
              <w:t>Uitdaging accepteren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Samenvatting</w:t>
            </w:r>
          </w:p>
        </w:tc>
        <w:tc>
          <w:tcPr>
            <w:tcW w:w="4531" w:type="dxa"/>
          </w:tcPr>
          <w:p w:rsidR="000F7D50" w:rsidRDefault="000F7D50" w:rsidP="00A91767">
            <w:r>
              <w:t>Speler accepteert uitdaging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Stakeholders</w:t>
            </w:r>
          </w:p>
        </w:tc>
        <w:tc>
          <w:tcPr>
            <w:tcW w:w="4531" w:type="dxa"/>
          </w:tcPr>
          <w:p w:rsidR="000F7D50" w:rsidRDefault="00627DF9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Actoren</w:t>
            </w:r>
          </w:p>
        </w:tc>
        <w:tc>
          <w:tcPr>
            <w:tcW w:w="4531" w:type="dxa"/>
          </w:tcPr>
          <w:p w:rsidR="000F7D50" w:rsidRDefault="00627DF9" w:rsidP="00A91767">
            <w:r>
              <w:t>Speler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Aannamen</w:t>
            </w:r>
          </w:p>
        </w:tc>
        <w:tc>
          <w:tcPr>
            <w:tcW w:w="4531" w:type="dxa"/>
          </w:tcPr>
          <w:p w:rsidR="000F7D50" w:rsidRDefault="00627DF9" w:rsidP="00A91767">
            <w:r>
              <w:t>Speler heeft een uitdaging ontvangen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Resultaat</w:t>
            </w:r>
          </w:p>
        </w:tc>
        <w:tc>
          <w:tcPr>
            <w:tcW w:w="4531" w:type="dxa"/>
          </w:tcPr>
          <w:p w:rsidR="000F7D50" w:rsidRDefault="00627DF9" w:rsidP="00A91767">
            <w:r>
              <w:t>Spel wordt gestart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Beschrijving</w:t>
            </w:r>
          </w:p>
        </w:tc>
        <w:tc>
          <w:tcPr>
            <w:tcW w:w="4531" w:type="dxa"/>
          </w:tcPr>
          <w:p w:rsidR="000F7D50" w:rsidRDefault="00627DF9" w:rsidP="00A91767">
            <w:r>
              <w:t>Speler krijgt uitdaging en accepteert de uitdaging</w:t>
            </w:r>
          </w:p>
        </w:tc>
      </w:tr>
      <w:tr w:rsidR="000F7D50" w:rsidTr="00A91767">
        <w:tc>
          <w:tcPr>
            <w:tcW w:w="4531" w:type="dxa"/>
          </w:tcPr>
          <w:p w:rsidR="000F7D50" w:rsidRDefault="000F7D50" w:rsidP="00A91767">
            <w:r>
              <w:t>Uitzondering</w:t>
            </w:r>
          </w:p>
        </w:tc>
        <w:tc>
          <w:tcPr>
            <w:tcW w:w="4531" w:type="dxa"/>
          </w:tcPr>
          <w:p w:rsidR="000F7D50" w:rsidRDefault="000F7D50" w:rsidP="00A91767"/>
        </w:tc>
      </w:tr>
    </w:tbl>
    <w:p w:rsidR="000F7D50" w:rsidRDefault="000F7D50">
      <w:pPr>
        <w:rPr>
          <w:noProof/>
          <w:lang w:eastAsia="nl-NL"/>
        </w:rPr>
      </w:pPr>
    </w:p>
    <w:p w:rsidR="002142F2" w:rsidRDefault="002142F2">
      <w:pPr>
        <w:rPr>
          <w:noProof/>
          <w:lang w:eastAsia="nl-NL"/>
        </w:rPr>
      </w:pPr>
    </w:p>
    <w:p w:rsidR="002142F2" w:rsidRDefault="002142F2">
      <w:pPr>
        <w:rPr>
          <w:noProof/>
          <w:lang w:eastAsia="nl-NL"/>
        </w:rPr>
      </w:pPr>
    </w:p>
    <w:p w:rsidR="002142F2" w:rsidRDefault="002142F2">
      <w:pPr>
        <w:rPr>
          <w:noProof/>
          <w:lang w:eastAsia="nl-NL"/>
        </w:rPr>
      </w:pPr>
    </w:p>
    <w:p w:rsidR="002142F2" w:rsidRDefault="002142F2">
      <w:pPr>
        <w:rPr>
          <w:noProof/>
          <w:lang w:eastAsia="nl-NL"/>
        </w:rPr>
      </w:pPr>
    </w:p>
    <w:p w:rsidR="002142F2" w:rsidRDefault="002142F2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2F2" w:rsidTr="00A91767">
        <w:tc>
          <w:tcPr>
            <w:tcW w:w="4531" w:type="dxa"/>
          </w:tcPr>
          <w:p w:rsidR="002142F2" w:rsidRDefault="002142F2" w:rsidP="00A91767">
            <w:r>
              <w:lastRenderedPageBreak/>
              <w:t>Item</w:t>
            </w:r>
          </w:p>
        </w:tc>
        <w:tc>
          <w:tcPr>
            <w:tcW w:w="4531" w:type="dxa"/>
          </w:tcPr>
          <w:p w:rsidR="002142F2" w:rsidRDefault="002142F2" w:rsidP="00A91767">
            <w:r>
              <w:t>Toelichting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Nummer</w:t>
            </w:r>
          </w:p>
        </w:tc>
        <w:tc>
          <w:tcPr>
            <w:tcW w:w="4531" w:type="dxa"/>
          </w:tcPr>
          <w:p w:rsidR="002142F2" w:rsidRDefault="002142F2" w:rsidP="00A91767">
            <w:r>
              <w:t>9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Naam</w:t>
            </w:r>
          </w:p>
        </w:tc>
        <w:tc>
          <w:tcPr>
            <w:tcW w:w="4531" w:type="dxa"/>
          </w:tcPr>
          <w:p w:rsidR="002142F2" w:rsidRDefault="002142F2" w:rsidP="00A91767">
            <w:r>
              <w:t>Uitdaging weigeren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Samenvatting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weigert uitdaging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Stakeholders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Actoren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Aannamen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heeft uitdaging ontvangen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Resultaat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weigert de uitdaging en blijft in de lobby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Beschrijving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ontvangt een uitdaging en weigert deze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Uitzondering</w:t>
            </w:r>
          </w:p>
        </w:tc>
        <w:tc>
          <w:tcPr>
            <w:tcW w:w="4531" w:type="dxa"/>
          </w:tcPr>
          <w:p w:rsidR="002142F2" w:rsidRDefault="002142F2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2F2" w:rsidTr="00A91767">
        <w:tc>
          <w:tcPr>
            <w:tcW w:w="4531" w:type="dxa"/>
          </w:tcPr>
          <w:p w:rsidR="002142F2" w:rsidRDefault="002142F2" w:rsidP="00A91767">
            <w:r>
              <w:t>Item</w:t>
            </w:r>
          </w:p>
        </w:tc>
        <w:tc>
          <w:tcPr>
            <w:tcW w:w="4531" w:type="dxa"/>
          </w:tcPr>
          <w:p w:rsidR="002142F2" w:rsidRDefault="002142F2" w:rsidP="00A91767">
            <w:r>
              <w:t>Toelichting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Nummer</w:t>
            </w:r>
          </w:p>
        </w:tc>
        <w:tc>
          <w:tcPr>
            <w:tcW w:w="4531" w:type="dxa"/>
          </w:tcPr>
          <w:p w:rsidR="002142F2" w:rsidRDefault="002142F2" w:rsidP="00A91767">
            <w:r>
              <w:t>10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Naam</w:t>
            </w:r>
          </w:p>
        </w:tc>
        <w:tc>
          <w:tcPr>
            <w:tcW w:w="4531" w:type="dxa"/>
          </w:tcPr>
          <w:p w:rsidR="002142F2" w:rsidRDefault="002142F2" w:rsidP="00A91767">
            <w:r>
              <w:t>Opgeven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Samenvatting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kan tijdens het spel opgeven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Stakeholders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Actoren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Aannamen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speelt een spel en is aan de beurt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Resultaat</w:t>
            </w:r>
          </w:p>
        </w:tc>
        <w:tc>
          <w:tcPr>
            <w:tcW w:w="4531" w:type="dxa"/>
          </w:tcPr>
          <w:p w:rsidR="002142F2" w:rsidRDefault="002142F2" w:rsidP="00A91767">
            <w:r>
              <w:t>Spel wordt gestopt, tegenstander wint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Beschrijving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geeft het spel op, verliest en komt terug in de lobby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Uitzondering</w:t>
            </w:r>
          </w:p>
        </w:tc>
        <w:tc>
          <w:tcPr>
            <w:tcW w:w="4531" w:type="dxa"/>
          </w:tcPr>
          <w:p w:rsidR="002142F2" w:rsidRDefault="002142F2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42F2" w:rsidTr="00A91767">
        <w:tc>
          <w:tcPr>
            <w:tcW w:w="4531" w:type="dxa"/>
          </w:tcPr>
          <w:p w:rsidR="002142F2" w:rsidRDefault="002142F2" w:rsidP="00A91767">
            <w:r>
              <w:t>Item</w:t>
            </w:r>
          </w:p>
        </w:tc>
        <w:tc>
          <w:tcPr>
            <w:tcW w:w="4531" w:type="dxa"/>
          </w:tcPr>
          <w:p w:rsidR="002142F2" w:rsidRDefault="002142F2" w:rsidP="00A91767">
            <w:r>
              <w:t>Toelichting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Nummer</w:t>
            </w:r>
          </w:p>
        </w:tc>
        <w:tc>
          <w:tcPr>
            <w:tcW w:w="4531" w:type="dxa"/>
          </w:tcPr>
          <w:p w:rsidR="002142F2" w:rsidRDefault="002142F2" w:rsidP="00A91767">
            <w:r>
              <w:t>11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Naam</w:t>
            </w:r>
          </w:p>
        </w:tc>
        <w:tc>
          <w:tcPr>
            <w:tcW w:w="4531" w:type="dxa"/>
          </w:tcPr>
          <w:p w:rsidR="002142F2" w:rsidRDefault="002142F2" w:rsidP="00A91767">
            <w:proofErr w:type="spellStart"/>
            <w:r>
              <w:t>Nickname</w:t>
            </w:r>
            <w:proofErr w:type="spellEnd"/>
            <w:r>
              <w:t xml:space="preserve"> invoeren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Samenvatting</w:t>
            </w:r>
          </w:p>
        </w:tc>
        <w:tc>
          <w:tcPr>
            <w:tcW w:w="4531" w:type="dxa"/>
          </w:tcPr>
          <w:p w:rsidR="002142F2" w:rsidRDefault="002142F2" w:rsidP="00A91767">
            <w:r>
              <w:t>Een naam invoeren voor hoe je wordt weergeven in de lobby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Stakeholders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Actoren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Aannamen</w:t>
            </w:r>
          </w:p>
        </w:tc>
        <w:tc>
          <w:tcPr>
            <w:tcW w:w="4531" w:type="dxa"/>
          </w:tcPr>
          <w:p w:rsidR="002142F2" w:rsidRDefault="002142F2" w:rsidP="00A91767">
            <w:r>
              <w:t>Speler heeft verbinding met de game server</w:t>
            </w:r>
            <w:r w:rsidR="006D1DC1">
              <w:t xml:space="preserve"> en de </w:t>
            </w:r>
            <w:proofErr w:type="spellStart"/>
            <w:r w:rsidR="006D1DC1">
              <w:t>nickname</w:t>
            </w:r>
            <w:proofErr w:type="spellEnd"/>
            <w:r w:rsidR="006D1DC1">
              <w:t xml:space="preserve"> bestaat nog niet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Resultaat</w:t>
            </w:r>
          </w:p>
        </w:tc>
        <w:tc>
          <w:tcPr>
            <w:tcW w:w="4531" w:type="dxa"/>
          </w:tcPr>
          <w:p w:rsidR="002142F2" w:rsidRDefault="002142F2" w:rsidP="00A91767">
            <w:r>
              <w:t>Aan de speler wordt een naam toegekend en komt in de lobby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Beschrijving</w:t>
            </w:r>
          </w:p>
        </w:tc>
        <w:tc>
          <w:tcPr>
            <w:tcW w:w="4531" w:type="dxa"/>
          </w:tcPr>
          <w:p w:rsidR="002142F2" w:rsidRDefault="006D1DC1" w:rsidP="00A91767">
            <w:r>
              <w:t xml:space="preserve">Speler voert in het inlog scherm een </w:t>
            </w:r>
            <w:proofErr w:type="spellStart"/>
            <w:r>
              <w:t>nickname</w:t>
            </w:r>
            <w:proofErr w:type="spellEnd"/>
            <w:r>
              <w:t xml:space="preserve"> in die door de server wordt gecontroleerd of deze al bestaat of niet</w:t>
            </w:r>
          </w:p>
        </w:tc>
      </w:tr>
      <w:tr w:rsidR="002142F2" w:rsidTr="00A91767">
        <w:tc>
          <w:tcPr>
            <w:tcW w:w="4531" w:type="dxa"/>
          </w:tcPr>
          <w:p w:rsidR="002142F2" w:rsidRDefault="002142F2" w:rsidP="00A91767">
            <w:r>
              <w:t>Uitzondering</w:t>
            </w:r>
          </w:p>
        </w:tc>
        <w:tc>
          <w:tcPr>
            <w:tcW w:w="4531" w:type="dxa"/>
          </w:tcPr>
          <w:p w:rsidR="002142F2" w:rsidRDefault="002142F2" w:rsidP="00A91767"/>
        </w:tc>
      </w:tr>
    </w:tbl>
    <w:p w:rsidR="000F7D50" w:rsidRDefault="000F7D50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p w:rsidR="006D1DC1" w:rsidRDefault="006D1DC1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1DC1" w:rsidTr="00A91767">
        <w:tc>
          <w:tcPr>
            <w:tcW w:w="4531" w:type="dxa"/>
          </w:tcPr>
          <w:p w:rsidR="006D1DC1" w:rsidRDefault="006D1DC1" w:rsidP="00A91767">
            <w:r>
              <w:lastRenderedPageBreak/>
              <w:t>Item</w:t>
            </w:r>
          </w:p>
        </w:tc>
        <w:tc>
          <w:tcPr>
            <w:tcW w:w="4531" w:type="dxa"/>
          </w:tcPr>
          <w:p w:rsidR="006D1DC1" w:rsidRDefault="006D1DC1" w:rsidP="00A91767">
            <w:r>
              <w:t>Toelichting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Nummer</w:t>
            </w:r>
          </w:p>
        </w:tc>
        <w:tc>
          <w:tcPr>
            <w:tcW w:w="4531" w:type="dxa"/>
          </w:tcPr>
          <w:p w:rsidR="006D1DC1" w:rsidRDefault="006D1DC1" w:rsidP="00A91767">
            <w:r>
              <w:t>12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Naam</w:t>
            </w:r>
          </w:p>
        </w:tc>
        <w:tc>
          <w:tcPr>
            <w:tcW w:w="4531" w:type="dxa"/>
          </w:tcPr>
          <w:p w:rsidR="006D1DC1" w:rsidRDefault="006D1DC1" w:rsidP="00A91767">
            <w:proofErr w:type="spellStart"/>
            <w:r>
              <w:t>Nickname</w:t>
            </w:r>
            <w:proofErr w:type="spellEnd"/>
            <w:r>
              <w:t xml:space="preserve"> controleren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Samenvatting</w:t>
            </w:r>
          </w:p>
        </w:tc>
        <w:tc>
          <w:tcPr>
            <w:tcW w:w="4531" w:type="dxa"/>
          </w:tcPr>
          <w:p w:rsidR="006D1DC1" w:rsidRDefault="000C1132" w:rsidP="00A91767">
            <w:r>
              <w:t xml:space="preserve">Server controleert </w:t>
            </w:r>
            <w:proofErr w:type="spellStart"/>
            <w:r>
              <w:t>nickname</w:t>
            </w:r>
            <w:proofErr w:type="spellEnd"/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Stakeholders</w:t>
            </w:r>
          </w:p>
        </w:tc>
        <w:tc>
          <w:tcPr>
            <w:tcW w:w="4531" w:type="dxa"/>
          </w:tcPr>
          <w:p w:rsidR="006D1DC1" w:rsidRDefault="006D1DC1" w:rsidP="00A91767">
            <w:r>
              <w:t>Server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Actoren</w:t>
            </w:r>
          </w:p>
        </w:tc>
        <w:tc>
          <w:tcPr>
            <w:tcW w:w="4531" w:type="dxa"/>
          </w:tcPr>
          <w:p w:rsidR="006D1DC1" w:rsidRDefault="006D1DC1" w:rsidP="00A91767">
            <w:r>
              <w:t>Server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Aannamen</w:t>
            </w:r>
          </w:p>
        </w:tc>
        <w:tc>
          <w:tcPr>
            <w:tcW w:w="4531" w:type="dxa"/>
          </w:tcPr>
          <w:p w:rsidR="006D1DC1" w:rsidRDefault="000C1132" w:rsidP="00A91767">
            <w:r>
              <w:t xml:space="preserve">Er is een </w:t>
            </w:r>
            <w:proofErr w:type="spellStart"/>
            <w:r>
              <w:t>nickname</w:t>
            </w:r>
            <w:proofErr w:type="spellEnd"/>
            <w:r>
              <w:t xml:space="preserve"> ingevoerd door de speler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Resultaat</w:t>
            </w:r>
          </w:p>
        </w:tc>
        <w:tc>
          <w:tcPr>
            <w:tcW w:w="4531" w:type="dxa"/>
          </w:tcPr>
          <w:p w:rsidR="006D1DC1" w:rsidRDefault="000C1132" w:rsidP="00A91767">
            <w:proofErr w:type="spellStart"/>
            <w:r>
              <w:t>Nickname</w:t>
            </w:r>
            <w:proofErr w:type="spellEnd"/>
            <w:r>
              <w:t xml:space="preserve"> wordt gecontroleerd, als deze al bestaat krijgt speler melding, anders door naar lobby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Beschrijving</w:t>
            </w:r>
          </w:p>
        </w:tc>
        <w:tc>
          <w:tcPr>
            <w:tcW w:w="4531" w:type="dxa"/>
          </w:tcPr>
          <w:p w:rsidR="006D1DC1" w:rsidRDefault="004E2730" w:rsidP="00A91767">
            <w:proofErr w:type="spellStart"/>
            <w:r>
              <w:t>Nickname</w:t>
            </w:r>
            <w:proofErr w:type="spellEnd"/>
            <w:r>
              <w:t xml:space="preserve"> wordt gecontroleerd</w:t>
            </w:r>
          </w:p>
        </w:tc>
      </w:tr>
      <w:tr w:rsidR="006D1DC1" w:rsidTr="00A91767">
        <w:tc>
          <w:tcPr>
            <w:tcW w:w="4531" w:type="dxa"/>
          </w:tcPr>
          <w:p w:rsidR="006D1DC1" w:rsidRDefault="006D1DC1" w:rsidP="00A91767">
            <w:r>
              <w:t>Uitzondering</w:t>
            </w:r>
          </w:p>
        </w:tc>
        <w:tc>
          <w:tcPr>
            <w:tcW w:w="4531" w:type="dxa"/>
          </w:tcPr>
          <w:p w:rsidR="006D1DC1" w:rsidRDefault="006D1DC1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2135" w:rsidTr="00A91767">
        <w:tc>
          <w:tcPr>
            <w:tcW w:w="4531" w:type="dxa"/>
          </w:tcPr>
          <w:p w:rsidR="00692135" w:rsidRDefault="00692135" w:rsidP="00A91767">
            <w:r>
              <w:t>Item</w:t>
            </w:r>
          </w:p>
        </w:tc>
        <w:tc>
          <w:tcPr>
            <w:tcW w:w="4531" w:type="dxa"/>
          </w:tcPr>
          <w:p w:rsidR="00692135" w:rsidRDefault="00692135" w:rsidP="00A91767">
            <w:r>
              <w:t>Toelichting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Nummer</w:t>
            </w:r>
          </w:p>
        </w:tc>
        <w:tc>
          <w:tcPr>
            <w:tcW w:w="4531" w:type="dxa"/>
          </w:tcPr>
          <w:p w:rsidR="00692135" w:rsidRDefault="00692135" w:rsidP="00A91767">
            <w:r>
              <w:t>13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Naam</w:t>
            </w:r>
          </w:p>
        </w:tc>
        <w:tc>
          <w:tcPr>
            <w:tcW w:w="4531" w:type="dxa"/>
          </w:tcPr>
          <w:p w:rsidR="00692135" w:rsidRDefault="00692135" w:rsidP="00A91767">
            <w:r>
              <w:t>Verbinding verbreken/uitloggen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Samenvatting</w:t>
            </w:r>
          </w:p>
        </w:tc>
        <w:tc>
          <w:tcPr>
            <w:tcW w:w="4531" w:type="dxa"/>
          </w:tcPr>
          <w:p w:rsidR="00692135" w:rsidRDefault="00692135" w:rsidP="00A91767">
            <w:r>
              <w:t>Verbreken van de verbinding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Stakeholders</w:t>
            </w:r>
          </w:p>
        </w:tc>
        <w:tc>
          <w:tcPr>
            <w:tcW w:w="4531" w:type="dxa"/>
          </w:tcPr>
          <w:p w:rsidR="00692135" w:rsidRDefault="00692135" w:rsidP="00A91767">
            <w:r>
              <w:t>Server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Actoren</w:t>
            </w:r>
          </w:p>
        </w:tc>
        <w:tc>
          <w:tcPr>
            <w:tcW w:w="4531" w:type="dxa"/>
          </w:tcPr>
          <w:p w:rsidR="00692135" w:rsidRDefault="00692135" w:rsidP="00A91767">
            <w:r>
              <w:t>Server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Aannamen</w:t>
            </w:r>
          </w:p>
        </w:tc>
        <w:tc>
          <w:tcPr>
            <w:tcW w:w="4531" w:type="dxa"/>
          </w:tcPr>
          <w:p w:rsidR="00692135" w:rsidRDefault="00692135" w:rsidP="00A91767">
            <w:r>
              <w:t>Er is een verbinding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Resultaat</w:t>
            </w:r>
          </w:p>
        </w:tc>
        <w:tc>
          <w:tcPr>
            <w:tcW w:w="4531" w:type="dxa"/>
          </w:tcPr>
          <w:p w:rsidR="00692135" w:rsidRDefault="00692135" w:rsidP="00A91767">
            <w:r>
              <w:t>Verbinding wordt verbroken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Beschrijving</w:t>
            </w:r>
          </w:p>
        </w:tc>
        <w:tc>
          <w:tcPr>
            <w:tcW w:w="4531" w:type="dxa"/>
          </w:tcPr>
          <w:p w:rsidR="00692135" w:rsidRDefault="001070D2" w:rsidP="00A91767">
            <w:r>
              <w:t>Verbinding wordt verbroken</w:t>
            </w:r>
          </w:p>
        </w:tc>
      </w:tr>
      <w:tr w:rsidR="00692135" w:rsidTr="00A91767">
        <w:tc>
          <w:tcPr>
            <w:tcW w:w="4531" w:type="dxa"/>
          </w:tcPr>
          <w:p w:rsidR="00692135" w:rsidRDefault="00692135" w:rsidP="00A91767">
            <w:r>
              <w:t>Uitzondering</w:t>
            </w:r>
          </w:p>
        </w:tc>
        <w:tc>
          <w:tcPr>
            <w:tcW w:w="4531" w:type="dxa"/>
          </w:tcPr>
          <w:p w:rsidR="00692135" w:rsidRDefault="00692135" w:rsidP="00A91767"/>
        </w:tc>
      </w:tr>
    </w:tbl>
    <w:p w:rsidR="000F7D50" w:rsidRDefault="000F7D50">
      <w:pPr>
        <w:rPr>
          <w:noProof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70D2" w:rsidTr="00A91767">
        <w:tc>
          <w:tcPr>
            <w:tcW w:w="4531" w:type="dxa"/>
          </w:tcPr>
          <w:p w:rsidR="001070D2" w:rsidRDefault="001070D2" w:rsidP="00A91767">
            <w:r>
              <w:t>Item</w:t>
            </w:r>
          </w:p>
        </w:tc>
        <w:tc>
          <w:tcPr>
            <w:tcW w:w="4531" w:type="dxa"/>
          </w:tcPr>
          <w:p w:rsidR="001070D2" w:rsidRDefault="001070D2" w:rsidP="00A91767">
            <w:r>
              <w:t>Toelichting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Nummer</w:t>
            </w:r>
          </w:p>
        </w:tc>
        <w:tc>
          <w:tcPr>
            <w:tcW w:w="4531" w:type="dxa"/>
          </w:tcPr>
          <w:p w:rsidR="001070D2" w:rsidRDefault="001070D2" w:rsidP="00A91767">
            <w:r>
              <w:t>14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Naam</w:t>
            </w:r>
          </w:p>
        </w:tc>
        <w:tc>
          <w:tcPr>
            <w:tcW w:w="4531" w:type="dxa"/>
          </w:tcPr>
          <w:p w:rsidR="001070D2" w:rsidRDefault="001070D2" w:rsidP="00A91767">
            <w:r>
              <w:t>Lijst met spelers opvragen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Samenvatting</w:t>
            </w:r>
          </w:p>
        </w:tc>
        <w:tc>
          <w:tcPr>
            <w:tcW w:w="4531" w:type="dxa"/>
          </w:tcPr>
          <w:p w:rsidR="001070D2" w:rsidRDefault="001070D2" w:rsidP="00A91767">
            <w:r>
              <w:t>Lijst met spelers wordt opgevraagd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Stakeholders</w:t>
            </w:r>
          </w:p>
        </w:tc>
        <w:tc>
          <w:tcPr>
            <w:tcW w:w="4531" w:type="dxa"/>
          </w:tcPr>
          <w:p w:rsidR="001070D2" w:rsidRDefault="001070D2" w:rsidP="00A91767">
            <w:r>
              <w:t>Server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Actoren</w:t>
            </w:r>
          </w:p>
        </w:tc>
        <w:tc>
          <w:tcPr>
            <w:tcW w:w="4531" w:type="dxa"/>
          </w:tcPr>
          <w:p w:rsidR="001070D2" w:rsidRDefault="001070D2" w:rsidP="00A91767">
            <w:r>
              <w:t>Server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Aannamen</w:t>
            </w:r>
          </w:p>
        </w:tc>
        <w:tc>
          <w:tcPr>
            <w:tcW w:w="4531" w:type="dxa"/>
          </w:tcPr>
          <w:p w:rsidR="001070D2" w:rsidRDefault="001070D2" w:rsidP="00A91767">
            <w:r>
              <w:t>Er zitten spelers in de lobby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Resultaat</w:t>
            </w:r>
          </w:p>
        </w:tc>
        <w:tc>
          <w:tcPr>
            <w:tcW w:w="4531" w:type="dxa"/>
          </w:tcPr>
          <w:p w:rsidR="001070D2" w:rsidRDefault="001070D2" w:rsidP="00A91767">
            <w:r>
              <w:t>Er wordt een lijst met spelers weergegeven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Beschrijving</w:t>
            </w:r>
          </w:p>
        </w:tc>
        <w:tc>
          <w:tcPr>
            <w:tcW w:w="4531" w:type="dxa"/>
          </w:tcPr>
          <w:p w:rsidR="001070D2" w:rsidRDefault="001070D2" w:rsidP="00A91767">
            <w:r>
              <w:t>Lijst met spelers uit de lobby worden weergegeven</w:t>
            </w:r>
          </w:p>
        </w:tc>
      </w:tr>
      <w:tr w:rsidR="001070D2" w:rsidTr="00A91767">
        <w:tc>
          <w:tcPr>
            <w:tcW w:w="4531" w:type="dxa"/>
          </w:tcPr>
          <w:p w:rsidR="001070D2" w:rsidRDefault="001070D2" w:rsidP="00A91767">
            <w:r>
              <w:t>Uitzondering</w:t>
            </w:r>
          </w:p>
        </w:tc>
        <w:tc>
          <w:tcPr>
            <w:tcW w:w="4531" w:type="dxa"/>
          </w:tcPr>
          <w:p w:rsidR="001070D2" w:rsidRDefault="001070D2" w:rsidP="00A91767"/>
        </w:tc>
      </w:tr>
    </w:tbl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  <w:bookmarkStart w:id="0" w:name="_GoBack"/>
      <w:bookmarkEnd w:id="0"/>
    </w:p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</w:p>
    <w:p w:rsidR="000F7D50" w:rsidRDefault="000F7D50">
      <w:pPr>
        <w:rPr>
          <w:noProof/>
          <w:lang w:eastAsia="nl-NL"/>
        </w:rPr>
      </w:pPr>
    </w:p>
    <w:p w:rsidR="00BD1AEE" w:rsidRDefault="000F7D50">
      <w:r>
        <w:rPr>
          <w:noProof/>
          <w:lang w:eastAsia="nl-NL"/>
        </w:rPr>
        <w:lastRenderedPageBreak/>
        <w:drawing>
          <wp:inline distT="0" distB="0" distL="0" distR="0">
            <wp:extent cx="4371975" cy="4324350"/>
            <wp:effectExtent l="0" t="0" r="9525" b="0"/>
            <wp:docPr id="3" name="Afbeelding 3" descr="C:\Users\Arunan\Dropbox\Puush\ss (2015-03-31 at 12.30.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an\Dropbox\Puush\ss (2015-03-31 at 12.30.3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50" w:rsidRDefault="000F7D50">
      <w:r w:rsidRPr="000F7D50">
        <w:rPr>
          <w:noProof/>
          <w:lang w:eastAsia="nl-NL"/>
        </w:rPr>
        <w:drawing>
          <wp:inline distT="0" distB="0" distL="0" distR="0">
            <wp:extent cx="5760720" cy="3893234"/>
            <wp:effectExtent l="0" t="0" r="0" b="0"/>
            <wp:docPr id="5" name="Afbeelding 5" descr="C:\Users\Arunan\Dropbox\Puush\ss (2015-03-31 at 12.33.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nan\Dropbox\Puush\ss (2015-03-31 at 12.33.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7D75"/>
    <w:multiLevelType w:val="hybridMultilevel"/>
    <w:tmpl w:val="FB9E9856"/>
    <w:lvl w:ilvl="0" w:tplc="A2B4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7B"/>
    <w:rsid w:val="000C1132"/>
    <w:rsid w:val="000F7D50"/>
    <w:rsid w:val="001070D2"/>
    <w:rsid w:val="002142F2"/>
    <w:rsid w:val="004E2730"/>
    <w:rsid w:val="005A6CC0"/>
    <w:rsid w:val="00627DF9"/>
    <w:rsid w:val="00692135"/>
    <w:rsid w:val="006D1DC1"/>
    <w:rsid w:val="00906B50"/>
    <w:rsid w:val="00B044C7"/>
    <w:rsid w:val="00BD1AEE"/>
    <w:rsid w:val="00DF7A67"/>
    <w:rsid w:val="00E6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5F25-68E6-4A4A-9648-0581B506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6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</dc:creator>
  <cp:keywords/>
  <dc:description/>
  <cp:lastModifiedBy>Arunan</cp:lastModifiedBy>
  <cp:revision>7</cp:revision>
  <dcterms:created xsi:type="dcterms:W3CDTF">2015-03-31T07:40:00Z</dcterms:created>
  <dcterms:modified xsi:type="dcterms:W3CDTF">2015-03-31T11:04:00Z</dcterms:modified>
</cp:coreProperties>
</file>