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716" w:rsidRPr="00C208BF" w:rsidRDefault="008C1716">
      <w:r w:rsidRPr="00C208BF">
        <w:t>Spel handleiding</w:t>
      </w:r>
    </w:p>
    <w:p w:rsidR="008C1716" w:rsidRPr="008D60F3" w:rsidRDefault="008C1716">
      <w:pPr>
        <w:rPr>
          <w:b/>
        </w:rPr>
      </w:pPr>
      <w:r w:rsidRPr="008D60F3">
        <w:rPr>
          <w:b/>
        </w:rPr>
        <w:t>Benodigdheden:</w:t>
      </w:r>
    </w:p>
    <w:p w:rsidR="008C1716" w:rsidRPr="00C208BF" w:rsidRDefault="008C1716" w:rsidP="00AE6A14">
      <w:pPr>
        <w:pStyle w:val="ListParagraph"/>
        <w:numPr>
          <w:ilvl w:val="0"/>
          <w:numId w:val="1"/>
        </w:numPr>
      </w:pPr>
      <w:r w:rsidRPr="00C208BF">
        <w:t>DKSolutions.jar</w:t>
      </w:r>
    </w:p>
    <w:p w:rsidR="008C1716" w:rsidRPr="00C208BF" w:rsidRDefault="008C1716" w:rsidP="00AE6A14">
      <w:pPr>
        <w:pStyle w:val="ListParagraph"/>
        <w:numPr>
          <w:ilvl w:val="0"/>
          <w:numId w:val="1"/>
        </w:numPr>
      </w:pPr>
      <w:r w:rsidRPr="00C208BF">
        <w:t>Internet connectie</w:t>
      </w:r>
    </w:p>
    <w:p w:rsidR="008C1716" w:rsidRPr="008D60F3" w:rsidRDefault="008C1716" w:rsidP="00AE6A14">
      <w:pPr>
        <w:rPr>
          <w:b/>
        </w:rPr>
      </w:pPr>
      <w:r w:rsidRPr="008D60F3">
        <w:rPr>
          <w:b/>
        </w:rPr>
        <w:t>Opstarten:</w:t>
      </w:r>
    </w:p>
    <w:p w:rsidR="008C1716" w:rsidRPr="00C208BF" w:rsidRDefault="008C1716" w:rsidP="00C208BF">
      <w:pPr>
        <w:pStyle w:val="ListParagraph"/>
        <w:numPr>
          <w:ilvl w:val="0"/>
          <w:numId w:val="3"/>
        </w:numPr>
      </w:pPr>
      <w:r w:rsidRPr="00C208BF">
        <w:t>Start het aangeleverde DK Solutions.jar op</w:t>
      </w:r>
    </w:p>
    <w:p w:rsidR="008C1716" w:rsidRPr="008D60F3" w:rsidRDefault="008C1716" w:rsidP="00AE6A14">
      <w:pPr>
        <w:rPr>
          <w:b/>
        </w:rPr>
      </w:pPr>
      <w:r w:rsidRPr="008D60F3">
        <w:rPr>
          <w:b/>
        </w:rPr>
        <w:t>Inlogscherm:</w:t>
      </w:r>
    </w:p>
    <w:p w:rsidR="008C1716" w:rsidRPr="00C208BF" w:rsidRDefault="008C1716" w:rsidP="00C208BF">
      <w:pPr>
        <w:pStyle w:val="ListParagraph"/>
        <w:numPr>
          <w:ilvl w:val="0"/>
          <w:numId w:val="2"/>
        </w:numPr>
      </w:pPr>
      <w:r w:rsidRPr="00C208BF">
        <w:t>Het inlogscherm verschijnt nu.</w:t>
      </w:r>
      <w:r>
        <w:br/>
      </w:r>
    </w:p>
    <w:p w:rsidR="008C1716" w:rsidRPr="00C208BF" w:rsidRDefault="008C1716" w:rsidP="00C208BF">
      <w:pPr>
        <w:pStyle w:val="ListParagraph"/>
        <w:numPr>
          <w:ilvl w:val="0"/>
          <w:numId w:val="2"/>
        </w:numPr>
      </w:pPr>
      <w:r>
        <w:t>Bovena</w:t>
      </w:r>
      <w:r w:rsidRPr="00C208BF">
        <w:t xml:space="preserve">an </w:t>
      </w:r>
      <w:r>
        <w:t>kunt het IP-adres van de server invullen</w:t>
      </w:r>
      <w:r w:rsidRPr="00C208BF">
        <w:t xml:space="preserve"> </w:t>
      </w:r>
      <w:r>
        <w:br/>
      </w:r>
    </w:p>
    <w:p w:rsidR="008C1716" w:rsidRPr="00C208BF" w:rsidRDefault="008C1716" w:rsidP="00C208BF">
      <w:pPr>
        <w:pStyle w:val="ListParagraph"/>
        <w:numPr>
          <w:ilvl w:val="0"/>
          <w:numId w:val="2"/>
        </w:numPr>
      </w:pPr>
      <w:r w:rsidRPr="00C208BF">
        <w:t>Als u zelf de server host, kun</w:t>
      </w:r>
      <w:r>
        <w:t>t</w:t>
      </w:r>
      <w:r w:rsidRPr="00C208BF">
        <w:t xml:space="preserve"> u uw IP vinden via: </w:t>
      </w:r>
      <w:hyperlink r:id="rId5" w:history="1">
        <w:r w:rsidRPr="008D60F3">
          <w:rPr>
            <w:rStyle w:val="Hyperlink"/>
            <w:color w:val="000000"/>
          </w:rPr>
          <w:t>http://www.whatsmyip.org/</w:t>
        </w:r>
      </w:hyperlink>
      <w:r>
        <w:br/>
      </w:r>
    </w:p>
    <w:p w:rsidR="008C1716" w:rsidRPr="00C208BF" w:rsidRDefault="008C1716" w:rsidP="00C208BF">
      <w:pPr>
        <w:pStyle w:val="ListParagraph"/>
        <w:numPr>
          <w:ilvl w:val="0"/>
          <w:numId w:val="2"/>
        </w:numPr>
      </w:pPr>
      <w:r w:rsidRPr="00C208BF">
        <w:t xml:space="preserve">Wilt u verbinden met een </w:t>
      </w:r>
      <w:r>
        <w:t>andere server, vraag dan het IP-</w:t>
      </w:r>
      <w:r w:rsidRPr="00C208BF">
        <w:t>adres op van de host.</w:t>
      </w:r>
      <w:r>
        <w:br/>
      </w:r>
    </w:p>
    <w:p w:rsidR="008C1716" w:rsidRPr="00C208BF" w:rsidRDefault="008C1716" w:rsidP="00C208BF">
      <w:pPr>
        <w:pStyle w:val="ListParagraph"/>
        <w:numPr>
          <w:ilvl w:val="0"/>
          <w:numId w:val="2"/>
        </w:numPr>
        <w:rPr>
          <w:rFonts w:cs="Arial"/>
          <w:color w:val="3D3C40"/>
          <w:shd w:val="clear" w:color="auto" w:fill="FFFFFF"/>
        </w:rPr>
      </w:pPr>
      <w:r w:rsidRPr="00C208BF">
        <w:t xml:space="preserve">In het voorbeeld zal worden gewerkt met IP: </w:t>
      </w:r>
      <w:r w:rsidRPr="00C208BF">
        <w:rPr>
          <w:rFonts w:cs="Arial"/>
          <w:color w:val="3D3C40"/>
          <w:shd w:val="clear" w:color="auto" w:fill="FFFFFF"/>
        </w:rPr>
        <w:t xml:space="preserve">145.37.213.108. </w:t>
      </w:r>
      <w:r>
        <w:rPr>
          <w:rFonts w:cs="Arial"/>
          <w:color w:val="3D3C40"/>
          <w:shd w:val="clear" w:color="auto" w:fill="FFFFFF"/>
        </w:rPr>
        <w:br/>
      </w:r>
    </w:p>
    <w:p w:rsidR="008C1716" w:rsidRPr="00C208BF" w:rsidRDefault="008C1716" w:rsidP="00C208BF">
      <w:pPr>
        <w:pStyle w:val="ListParagraph"/>
        <w:numPr>
          <w:ilvl w:val="0"/>
          <w:numId w:val="2"/>
        </w:numPr>
        <w:rPr>
          <w:rFonts w:cs="Arial"/>
          <w:color w:val="3D3C40"/>
          <w:shd w:val="clear" w:color="auto" w:fill="FFFFFF"/>
        </w:rPr>
      </w:pPr>
      <w:r w:rsidRPr="00C208BF">
        <w:rPr>
          <w:rFonts w:cs="Arial"/>
          <w:color w:val="3D3C40"/>
          <w:shd w:val="clear" w:color="auto" w:fill="FFFFFF"/>
        </w:rPr>
        <w:t xml:space="preserve">Vervolgens kunt u het poortnummer invullen waar de applicatie naar luistert. Het </w:t>
      </w:r>
      <w:r>
        <w:rPr>
          <w:rFonts w:cs="Arial"/>
          <w:color w:val="3D3C40"/>
          <w:shd w:val="clear" w:color="auto" w:fill="FFFFFF"/>
        </w:rPr>
        <w:br/>
      </w:r>
      <w:r w:rsidRPr="00C208BF">
        <w:rPr>
          <w:rFonts w:cs="Arial"/>
          <w:color w:val="3D3C40"/>
          <w:shd w:val="clear" w:color="auto" w:fill="FFFFFF"/>
        </w:rPr>
        <w:t>poortnummer staat opgegeven in de settings.conf als u zelf de server host. Host u hem niet zelf</w:t>
      </w:r>
      <w:r>
        <w:rPr>
          <w:rFonts w:cs="Arial"/>
          <w:color w:val="3D3C40"/>
          <w:shd w:val="clear" w:color="auto" w:fill="FFFFFF"/>
        </w:rPr>
        <w:t>,</w:t>
      </w:r>
      <w:r w:rsidRPr="00C208BF">
        <w:rPr>
          <w:rFonts w:cs="Arial"/>
          <w:color w:val="3D3C40"/>
          <w:shd w:val="clear" w:color="auto" w:fill="FFFFFF"/>
        </w:rPr>
        <w:t xml:space="preserve"> vraag dan weer het poortnummer op.</w:t>
      </w:r>
      <w:r>
        <w:rPr>
          <w:rFonts w:cs="Arial"/>
          <w:color w:val="3D3C40"/>
          <w:shd w:val="clear" w:color="auto" w:fill="FFFFFF"/>
        </w:rPr>
        <w:br/>
      </w:r>
    </w:p>
    <w:p w:rsidR="008C1716" w:rsidRDefault="008C1716" w:rsidP="00C208BF">
      <w:pPr>
        <w:pStyle w:val="ListParagraph"/>
        <w:numPr>
          <w:ilvl w:val="0"/>
          <w:numId w:val="2"/>
        </w:numPr>
      </w:pPr>
      <w:r>
        <w:t>Vul uw gebruikersnaam in en druk op “Ga naar de lobby’.</w:t>
      </w:r>
    </w:p>
    <w:p w:rsidR="008C1716" w:rsidRPr="008D60F3" w:rsidRDefault="008C1716" w:rsidP="00AE6A14">
      <w:pPr>
        <w:rPr>
          <w:b/>
        </w:rPr>
      </w:pPr>
      <w:r w:rsidRPr="008D60F3">
        <w:rPr>
          <w:b/>
        </w:rPr>
        <w:t>De lobby:</w:t>
      </w:r>
    </w:p>
    <w:p w:rsidR="008C1716" w:rsidRDefault="008C1716" w:rsidP="00A623D6">
      <w:r>
        <w:t>In de lobby ziet u in het linkerscherm uzelf en de mogelijk andere spelers staan.</w:t>
      </w:r>
      <w:r>
        <w:br/>
      </w:r>
    </w:p>
    <w:p w:rsidR="008C1716" w:rsidRDefault="008C1716" w:rsidP="008D60F3">
      <w:r>
        <w:t>De knoppen aan de rechterkant op volgorde:</w:t>
      </w:r>
    </w:p>
    <w:p w:rsidR="008C1716" w:rsidRDefault="008C1716" w:rsidP="008D60F3">
      <w:pPr>
        <w:pStyle w:val="ListParagraph"/>
        <w:numPr>
          <w:ilvl w:val="0"/>
          <w:numId w:val="2"/>
        </w:numPr>
      </w:pPr>
      <w:r>
        <w:t>Spel dat u wilt spelen</w:t>
      </w:r>
      <w:r>
        <w:br/>
      </w:r>
    </w:p>
    <w:p w:rsidR="008C1716" w:rsidRDefault="008C1716" w:rsidP="008D60F3">
      <w:pPr>
        <w:pStyle w:val="ListParagraph"/>
        <w:numPr>
          <w:ilvl w:val="0"/>
          <w:numId w:val="2"/>
        </w:numPr>
      </w:pPr>
      <w:r>
        <w:t>Subscribe: u wordt toegevoegd aan het spel dat u heeft geselecteerd. Als er een tegenstander is zal het spel gelijk beginnen.</w:t>
      </w:r>
      <w:r>
        <w:br/>
      </w:r>
    </w:p>
    <w:p w:rsidR="008C1716" w:rsidRDefault="008C1716" w:rsidP="008D60F3">
      <w:pPr>
        <w:pStyle w:val="ListParagraph"/>
        <w:numPr>
          <w:ilvl w:val="0"/>
          <w:numId w:val="2"/>
        </w:numPr>
      </w:pPr>
      <w:r>
        <w:t>Challenge: Selecteer een speler in de lobby en druk op challenge. De speler zal worden uitgedaagd voor het spel dat u heeft geselecteerd.</w:t>
      </w:r>
      <w:r>
        <w:br/>
      </w:r>
    </w:p>
    <w:p w:rsidR="008C1716" w:rsidRDefault="008C1716" w:rsidP="008D60F3">
      <w:pPr>
        <w:pStyle w:val="ListParagraph"/>
        <w:numPr>
          <w:ilvl w:val="0"/>
          <w:numId w:val="2"/>
        </w:numPr>
      </w:pPr>
      <w:r>
        <w:t>Back: U keert terug naar het inlog scherm</w:t>
      </w:r>
    </w:p>
    <w:p w:rsidR="008C1716" w:rsidRDefault="008C1716">
      <w:pPr>
        <w:rPr>
          <w:b/>
        </w:rPr>
      </w:pPr>
      <w:r>
        <w:rPr>
          <w:b/>
        </w:rPr>
        <w:br w:type="page"/>
      </w:r>
    </w:p>
    <w:p w:rsidR="008C1716" w:rsidRPr="008D60F3" w:rsidRDefault="008C1716" w:rsidP="00A623D6">
      <w:pPr>
        <w:rPr>
          <w:b/>
        </w:rPr>
      </w:pPr>
      <w:r w:rsidRPr="008D60F3">
        <w:rPr>
          <w:b/>
        </w:rPr>
        <w:t>Het spel:</w:t>
      </w:r>
    </w:p>
    <w:p w:rsidR="008C1716" w:rsidRDefault="008C1716" w:rsidP="00A623D6">
      <w:r>
        <w:t>Zodra u een uitdaging hebt geaccepteerd of iemand uw uitdaging heeft geaccepteerd komt u in het spel scherm terecht.</w:t>
      </w:r>
    </w:p>
    <w:p w:rsidR="008C1716" w:rsidRDefault="008C1716" w:rsidP="00A623D6">
      <w:r>
        <w:t xml:space="preserve">Aan de linkerkant vindt u het speelbord met daaronder wie er aan de beurt is. Als u aan de beurt bent zal er een timer staan hoelang u nog heeft om uw zet te plaatsen. </w:t>
      </w:r>
    </w:p>
    <w:p w:rsidR="008C1716" w:rsidRDefault="008C1716" w:rsidP="00A623D6">
      <w:r>
        <w:t>Aan de rechterkant staan weer knoppen op volgorde:</w:t>
      </w:r>
    </w:p>
    <w:p w:rsidR="008C1716" w:rsidRDefault="008C1716" w:rsidP="00B45F1E">
      <w:pPr>
        <w:pStyle w:val="ListParagraph"/>
        <w:numPr>
          <w:ilvl w:val="0"/>
          <w:numId w:val="2"/>
        </w:numPr>
      </w:pPr>
      <w:r>
        <w:t>Turn AI on: deze zal de computer inschakelen om zetten voor u te doen. De computer zal de beste zet bedenken en die plaatsen.</w:t>
      </w:r>
      <w:r>
        <w:br/>
      </w:r>
    </w:p>
    <w:p w:rsidR="008C1716" w:rsidRDefault="008C1716" w:rsidP="00B45F1E">
      <w:pPr>
        <w:pStyle w:val="ListParagraph"/>
        <w:numPr>
          <w:ilvl w:val="0"/>
          <w:numId w:val="2"/>
        </w:numPr>
      </w:pPr>
      <w:r>
        <w:t>Forfeit: als u het spel wilt opgeven kunt u hier op drukken. U verliest automatisch het spel.</w:t>
      </w:r>
      <w:r>
        <w:br/>
      </w:r>
    </w:p>
    <w:p w:rsidR="008C1716" w:rsidRDefault="008C1716" w:rsidP="00B45F1E">
      <w:pPr>
        <w:pStyle w:val="ListParagraph"/>
        <w:numPr>
          <w:ilvl w:val="0"/>
          <w:numId w:val="2"/>
        </w:numPr>
      </w:pPr>
      <w:r>
        <w:t>Hint: als u vast zit kunt u op hint drukken en zal de computer de beste zet</w:t>
      </w:r>
      <w:r w:rsidRPr="00D92DC5">
        <w:t xml:space="preserve"> </w:t>
      </w:r>
      <w:r>
        <w:t>voor u berekenen.</w:t>
      </w:r>
      <w:bookmarkStart w:id="0" w:name="_GoBack"/>
      <w:bookmarkEnd w:id="0"/>
    </w:p>
    <w:p w:rsidR="008C1716" w:rsidRDefault="008C1716" w:rsidP="00AE6A14"/>
    <w:p w:rsidR="008C1716" w:rsidRPr="00C208BF" w:rsidRDefault="008C1716" w:rsidP="00AE6A14">
      <w:r w:rsidRPr="00C208BF">
        <w:br/>
      </w:r>
    </w:p>
    <w:sectPr w:rsidR="008C1716" w:rsidRPr="00C208BF" w:rsidSect="000C7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05E4F"/>
    <w:multiLevelType w:val="hybridMultilevel"/>
    <w:tmpl w:val="1BCA547A"/>
    <w:lvl w:ilvl="0" w:tplc="EA0C640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15385"/>
    <w:multiLevelType w:val="hybridMultilevel"/>
    <w:tmpl w:val="BB7284B0"/>
    <w:lvl w:ilvl="0" w:tplc="EA0C640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A2AEE"/>
    <w:multiLevelType w:val="hybridMultilevel"/>
    <w:tmpl w:val="38267208"/>
    <w:lvl w:ilvl="0" w:tplc="EA0C640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6A14"/>
    <w:rsid w:val="000A3D6C"/>
    <w:rsid w:val="000C707A"/>
    <w:rsid w:val="00695BA1"/>
    <w:rsid w:val="008C1716"/>
    <w:rsid w:val="008D60F3"/>
    <w:rsid w:val="00A623D6"/>
    <w:rsid w:val="00A7219A"/>
    <w:rsid w:val="00AE6A14"/>
    <w:rsid w:val="00B044C7"/>
    <w:rsid w:val="00B45F1E"/>
    <w:rsid w:val="00C208BF"/>
    <w:rsid w:val="00CF68C5"/>
    <w:rsid w:val="00D92DC5"/>
    <w:rsid w:val="00DF7A67"/>
    <w:rsid w:val="00FA74D3"/>
    <w:rsid w:val="00FC0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7A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E6A1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A3D6C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rsid w:val="000A3D6C"/>
    <w:rPr>
      <w:rFonts w:cs="Times New Roman"/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atsmyi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72</TotalTime>
  <Pages>2</Pages>
  <Words>290</Words>
  <Characters>1597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</dc:creator>
  <cp:keywords/>
  <dc:description/>
  <cp:lastModifiedBy>Tom laptop</cp:lastModifiedBy>
  <cp:revision>6</cp:revision>
  <dcterms:created xsi:type="dcterms:W3CDTF">2015-04-15T09:47:00Z</dcterms:created>
  <dcterms:modified xsi:type="dcterms:W3CDTF">2015-04-16T12:34:00Z</dcterms:modified>
</cp:coreProperties>
</file>